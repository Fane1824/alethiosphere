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A6E81" w14:textId="77777777" w:rsidR="00D018D8" w:rsidRPr="00FE05E5" w:rsidRDefault="00572CB5" w:rsidP="00D018D8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32"/>
        </w:rPr>
      </w:pPr>
      <w:r w:rsidRPr="00FE05E5">
        <w:rPr>
          <w:rFonts w:asciiTheme="majorBidi" w:hAnsiTheme="majorBidi" w:cstheme="majorBidi"/>
          <w:b/>
          <w:bCs/>
          <w:sz w:val="32"/>
        </w:rPr>
        <w:t>PROJECT PLAN DOCUMENT</w:t>
      </w:r>
    </w:p>
    <w:p w14:paraId="672A6659" w14:textId="2152C5FA" w:rsidR="00303BDF" w:rsidRPr="00FE05E5" w:rsidRDefault="00F0027E" w:rsidP="77405737">
      <w:pPr>
        <w:widowControl w:val="0"/>
        <w:spacing w:before="120" w:after="12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E05E5">
        <w:rPr>
          <w:rFonts w:asciiTheme="majorBidi" w:hAnsiTheme="majorBidi" w:cstheme="majorBidi"/>
          <w:b/>
          <w:bCs/>
          <w:sz w:val="32"/>
          <w:szCs w:val="32"/>
        </w:rPr>
        <w:t xml:space="preserve">(Due: </w:t>
      </w:r>
      <w:r w:rsidR="00C56A57" w:rsidRPr="00FE05E5">
        <w:rPr>
          <w:rFonts w:asciiTheme="majorBidi" w:hAnsiTheme="majorBidi" w:cstheme="majorBidi"/>
          <w:b/>
          <w:bCs/>
          <w:sz w:val="32"/>
          <w:szCs w:val="32"/>
        </w:rPr>
        <w:t>31</w:t>
      </w:r>
      <w:r w:rsidR="00C56A57" w:rsidRPr="00FE05E5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st</w:t>
      </w:r>
      <w:r w:rsidR="00C56A57" w:rsidRPr="00FE05E5">
        <w:rPr>
          <w:rFonts w:asciiTheme="majorBidi" w:hAnsiTheme="majorBidi" w:cstheme="majorBidi"/>
          <w:b/>
          <w:bCs/>
          <w:sz w:val="32"/>
          <w:szCs w:val="32"/>
        </w:rPr>
        <w:t xml:space="preserve"> Janu</w:t>
      </w:r>
      <w:r w:rsidR="00243114" w:rsidRPr="00FE05E5">
        <w:rPr>
          <w:rFonts w:asciiTheme="majorBidi" w:hAnsiTheme="majorBidi" w:cstheme="majorBidi"/>
          <w:b/>
          <w:bCs/>
          <w:sz w:val="32"/>
          <w:szCs w:val="32"/>
        </w:rPr>
        <w:t>ary</w:t>
      </w:r>
      <w:r w:rsidRPr="00FE05E5">
        <w:rPr>
          <w:rFonts w:asciiTheme="majorBidi" w:hAnsiTheme="majorBidi" w:cstheme="majorBidi"/>
          <w:b/>
          <w:bCs/>
          <w:sz w:val="32"/>
          <w:szCs w:val="3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7"/>
        <w:gridCol w:w="7061"/>
      </w:tblGrid>
      <w:tr w:rsidR="00D018D8" w:rsidRPr="00FE05E5" w14:paraId="217ECD06" w14:textId="77777777" w:rsidTr="77405737">
        <w:tc>
          <w:tcPr>
            <w:tcW w:w="1793" w:type="dxa"/>
          </w:tcPr>
          <w:p w14:paraId="3B096DE7" w14:textId="77777777" w:rsidR="00D018D8" w:rsidRPr="00FE05E5" w:rsidRDefault="00F0027E" w:rsidP="00D018D8">
            <w:pPr>
              <w:pStyle w:val="Header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Project</w:t>
            </w:r>
            <w:r w:rsidR="00D018D8" w:rsidRPr="00FE05E5">
              <w:rPr>
                <w:rFonts w:asciiTheme="majorBidi" w:hAnsiTheme="majorBidi" w:cstheme="majorBidi"/>
              </w:rPr>
              <w:t xml:space="preserve"> number</w:t>
            </w:r>
          </w:p>
        </w:tc>
        <w:tc>
          <w:tcPr>
            <w:tcW w:w="7261" w:type="dxa"/>
          </w:tcPr>
          <w:p w14:paraId="1ADD2A60" w14:textId="122BE01D" w:rsidR="00D018D8" w:rsidRPr="00FE05E5" w:rsidRDefault="29738C2A" w:rsidP="77405737">
            <w:pPr>
              <w:pStyle w:val="Header"/>
              <w:spacing w:line="259" w:lineRule="auto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Team 21</w:t>
            </w:r>
          </w:p>
        </w:tc>
      </w:tr>
      <w:tr w:rsidR="00D018D8" w:rsidRPr="00FE05E5" w14:paraId="3A9049BE" w14:textId="77777777" w:rsidTr="77405737">
        <w:tc>
          <w:tcPr>
            <w:tcW w:w="1793" w:type="dxa"/>
          </w:tcPr>
          <w:p w14:paraId="016BB6A0" w14:textId="77777777" w:rsidR="00D018D8" w:rsidRPr="00FE05E5" w:rsidRDefault="00D018D8" w:rsidP="00D018D8">
            <w:pPr>
              <w:pStyle w:val="Header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Project Title</w:t>
            </w:r>
          </w:p>
        </w:tc>
        <w:tc>
          <w:tcPr>
            <w:tcW w:w="7261" w:type="dxa"/>
          </w:tcPr>
          <w:p w14:paraId="7EA0BD8A" w14:textId="17706260" w:rsidR="00D018D8" w:rsidRPr="00FE05E5" w:rsidRDefault="2A9880E7" w:rsidP="77405737">
            <w:pPr>
              <w:pStyle w:val="Header"/>
              <w:spacing w:line="259" w:lineRule="auto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proofErr w:type="spellStart"/>
            <w:r w:rsidRPr="00FE05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AlethioSphere</w:t>
            </w:r>
            <w:proofErr w:type="spellEnd"/>
            <w:r w:rsidRPr="00FE05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: AI Video Journaling Application</w:t>
            </w:r>
          </w:p>
        </w:tc>
      </w:tr>
      <w:tr w:rsidR="00D018D8" w:rsidRPr="00FE05E5" w14:paraId="36D945A8" w14:textId="77777777" w:rsidTr="77405737">
        <w:tc>
          <w:tcPr>
            <w:tcW w:w="1793" w:type="dxa"/>
          </w:tcPr>
          <w:p w14:paraId="7089407A" w14:textId="77777777" w:rsidR="00D018D8" w:rsidRPr="00FE05E5" w:rsidRDefault="00D018D8" w:rsidP="00D018D8">
            <w:pPr>
              <w:pStyle w:val="Header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Document</w:t>
            </w:r>
          </w:p>
        </w:tc>
        <w:tc>
          <w:tcPr>
            <w:tcW w:w="7261" w:type="dxa"/>
          </w:tcPr>
          <w:p w14:paraId="411399D3" w14:textId="77777777" w:rsidR="00D018D8" w:rsidRPr="00FE05E5" w:rsidRDefault="00D018D8" w:rsidP="77405737">
            <w:pPr>
              <w:pStyle w:val="Header"/>
              <w:rPr>
                <w:rFonts w:asciiTheme="majorBidi" w:hAnsiTheme="majorBidi" w:cstheme="majorBidi"/>
                <w:b/>
                <w:bCs/>
              </w:rPr>
            </w:pPr>
            <w:r w:rsidRPr="00FE05E5">
              <w:rPr>
                <w:rFonts w:asciiTheme="majorBidi" w:hAnsiTheme="majorBidi" w:cstheme="majorBidi"/>
                <w:b/>
                <w:bCs/>
              </w:rPr>
              <w:t>Project Plan</w:t>
            </w:r>
          </w:p>
        </w:tc>
      </w:tr>
      <w:tr w:rsidR="00D018D8" w:rsidRPr="00FE05E5" w14:paraId="3F2D3273" w14:textId="77777777" w:rsidTr="77405737">
        <w:tc>
          <w:tcPr>
            <w:tcW w:w="1793" w:type="dxa"/>
          </w:tcPr>
          <w:p w14:paraId="7D9D5476" w14:textId="77777777" w:rsidR="00D018D8" w:rsidRPr="00FE05E5" w:rsidRDefault="00D018D8" w:rsidP="00D018D8">
            <w:pPr>
              <w:pStyle w:val="Header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Creation date</w:t>
            </w:r>
          </w:p>
        </w:tc>
        <w:tc>
          <w:tcPr>
            <w:tcW w:w="7261" w:type="dxa"/>
          </w:tcPr>
          <w:p w14:paraId="6C514249" w14:textId="4F3B131B" w:rsidR="00D018D8" w:rsidRPr="00FE05E5" w:rsidRDefault="63279165" w:rsidP="77405737">
            <w:pPr>
              <w:pStyle w:val="Header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30</w:t>
            </w:r>
            <w:r w:rsidRPr="00FE05E5">
              <w:rPr>
                <w:rFonts w:asciiTheme="majorBidi" w:hAnsiTheme="majorBidi" w:cstheme="majorBidi"/>
                <w:b/>
                <w:bCs/>
                <w:sz w:val="22"/>
                <w:szCs w:val="22"/>
                <w:vertAlign w:val="superscript"/>
              </w:rPr>
              <w:t>th</w:t>
            </w:r>
            <w:r w:rsidRPr="00FE05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</w:t>
            </w:r>
            <w:r w:rsidR="23B9C575" w:rsidRPr="00FE05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January</w:t>
            </w:r>
            <w:r w:rsidRPr="00FE05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2025</w:t>
            </w:r>
          </w:p>
        </w:tc>
      </w:tr>
      <w:tr w:rsidR="00D018D8" w:rsidRPr="00FE05E5" w14:paraId="14F8567A" w14:textId="77777777" w:rsidTr="77405737">
        <w:tc>
          <w:tcPr>
            <w:tcW w:w="1793" w:type="dxa"/>
          </w:tcPr>
          <w:p w14:paraId="282CA368" w14:textId="77777777" w:rsidR="00D018D8" w:rsidRPr="00FE05E5" w:rsidRDefault="00D018D8" w:rsidP="00D018D8">
            <w:pPr>
              <w:pStyle w:val="Header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Created By</w:t>
            </w:r>
          </w:p>
        </w:tc>
        <w:tc>
          <w:tcPr>
            <w:tcW w:w="7261" w:type="dxa"/>
          </w:tcPr>
          <w:p w14:paraId="50073138" w14:textId="43A5C624" w:rsidR="00D018D8" w:rsidRPr="00FE05E5" w:rsidRDefault="29EE102D" w:rsidP="77405737">
            <w:pPr>
              <w:pStyle w:val="Header"/>
              <w:spacing w:line="259" w:lineRule="auto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Saketh Ayyagari, Raghav Doshi, Anshul Bhagwat, Ishaan Romil, Manasi </w:t>
            </w:r>
            <w:proofErr w:type="spellStart"/>
            <w:r w:rsidRPr="00FE05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Mundada</w:t>
            </w:r>
            <w:proofErr w:type="spellEnd"/>
          </w:p>
        </w:tc>
      </w:tr>
      <w:tr w:rsidR="00D018D8" w:rsidRPr="00FE05E5" w14:paraId="32DA4490" w14:textId="77777777" w:rsidTr="77405737">
        <w:tc>
          <w:tcPr>
            <w:tcW w:w="1793" w:type="dxa"/>
          </w:tcPr>
          <w:p w14:paraId="337F5768" w14:textId="77777777" w:rsidR="00D018D8" w:rsidRPr="00FE05E5" w:rsidRDefault="00D018D8" w:rsidP="00D018D8">
            <w:pPr>
              <w:pStyle w:val="Header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 xml:space="preserve">Client </w:t>
            </w:r>
          </w:p>
        </w:tc>
        <w:tc>
          <w:tcPr>
            <w:tcW w:w="7261" w:type="dxa"/>
          </w:tcPr>
          <w:p w14:paraId="7802D321" w14:textId="3EC7628F" w:rsidR="00D018D8" w:rsidRPr="00FE05E5" w:rsidRDefault="44B6E94F" w:rsidP="77405737">
            <w:pPr>
              <w:pStyle w:val="Header"/>
              <w:spacing w:line="259" w:lineRule="auto"/>
              <w:rPr>
                <w:rFonts w:asciiTheme="majorBidi" w:hAnsiTheme="majorBidi" w:cstheme="majorBidi"/>
                <w:b/>
                <w:bCs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Jazeel Jabbar - </w:t>
            </w:r>
            <w:proofErr w:type="spellStart"/>
            <w:r w:rsidRPr="00FE05E5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HopeLog</w:t>
            </w:r>
            <w:proofErr w:type="spellEnd"/>
          </w:p>
        </w:tc>
      </w:tr>
    </w:tbl>
    <w:p w14:paraId="45E38729" w14:textId="16826C2F" w:rsidR="77405737" w:rsidRPr="00FE05E5" w:rsidRDefault="77405737" w:rsidP="77405737">
      <w:pPr>
        <w:pStyle w:val="Heading1"/>
        <w:spacing w:before="120" w:after="120"/>
        <w:rPr>
          <w:rFonts w:asciiTheme="majorBidi" w:hAnsiTheme="majorBidi" w:cstheme="majorBidi"/>
        </w:rPr>
      </w:pPr>
    </w:p>
    <w:p w14:paraId="3CAD0BE6" w14:textId="77777777" w:rsidR="00594004" w:rsidRPr="00FE05E5" w:rsidRDefault="00594004" w:rsidP="00A52054">
      <w:pPr>
        <w:pStyle w:val="Heading1"/>
        <w:spacing w:before="120" w:after="120"/>
        <w:rPr>
          <w:rFonts w:asciiTheme="majorBidi" w:hAnsiTheme="majorBidi" w:cstheme="majorBidi"/>
        </w:rPr>
      </w:pPr>
      <w:r w:rsidRPr="00FE05E5">
        <w:rPr>
          <w:rFonts w:asciiTheme="majorBidi" w:hAnsiTheme="majorBidi" w:cstheme="majorBidi"/>
        </w:rPr>
        <w:t xml:space="preserve">Brief problem statement </w:t>
      </w:r>
    </w:p>
    <w:p w14:paraId="7D2B0484" w14:textId="516E9A50" w:rsidR="297FC59E" w:rsidRPr="00FE05E5" w:rsidRDefault="297FC59E" w:rsidP="77405737">
      <w:pPr>
        <w:pStyle w:val="BodyText2"/>
        <w:spacing w:after="120" w:line="259" w:lineRule="auto"/>
        <w:jc w:val="left"/>
        <w:rPr>
          <w:rFonts w:asciiTheme="majorBidi" w:hAnsiTheme="majorBidi" w:cstheme="majorBidi"/>
          <w:i w:val="0"/>
          <w:iCs w:val="0"/>
          <w:sz w:val="22"/>
          <w:szCs w:val="22"/>
        </w:rPr>
      </w:pPr>
      <w:r w:rsidRPr="00FE05E5">
        <w:rPr>
          <w:rFonts w:asciiTheme="majorBidi" w:hAnsiTheme="majorBidi" w:cstheme="majorBidi"/>
          <w:i w:val="0"/>
          <w:iCs w:val="0"/>
          <w:sz w:val="22"/>
          <w:szCs w:val="22"/>
        </w:rPr>
        <w:t xml:space="preserve">Building a video journaling application which uses an AI powered </w:t>
      </w:r>
      <w:r w:rsidR="4F50A9DB" w:rsidRPr="00FE05E5">
        <w:rPr>
          <w:rFonts w:asciiTheme="majorBidi" w:hAnsiTheme="majorBidi" w:cstheme="majorBidi"/>
          <w:i w:val="0"/>
          <w:iCs w:val="0"/>
          <w:sz w:val="22"/>
          <w:szCs w:val="22"/>
        </w:rPr>
        <w:t xml:space="preserve">interactive </w:t>
      </w:r>
      <w:r w:rsidRPr="00FE05E5">
        <w:rPr>
          <w:rFonts w:asciiTheme="majorBidi" w:hAnsiTheme="majorBidi" w:cstheme="majorBidi"/>
          <w:i w:val="0"/>
          <w:iCs w:val="0"/>
          <w:sz w:val="22"/>
          <w:szCs w:val="22"/>
        </w:rPr>
        <w:t>avatar</w:t>
      </w:r>
      <w:r w:rsidR="086EA89D" w:rsidRPr="00FE05E5">
        <w:rPr>
          <w:rFonts w:asciiTheme="majorBidi" w:hAnsiTheme="majorBidi" w:cstheme="majorBidi"/>
          <w:i w:val="0"/>
          <w:iCs w:val="0"/>
          <w:sz w:val="22"/>
          <w:szCs w:val="22"/>
        </w:rPr>
        <w:t xml:space="preserve"> which can converse with users</w:t>
      </w:r>
      <w:r w:rsidRPr="00FE05E5">
        <w:rPr>
          <w:rFonts w:asciiTheme="majorBidi" w:hAnsiTheme="majorBidi" w:cstheme="majorBidi"/>
          <w:i w:val="0"/>
          <w:iCs w:val="0"/>
          <w:sz w:val="22"/>
          <w:szCs w:val="22"/>
        </w:rPr>
        <w:t xml:space="preserve">. </w:t>
      </w:r>
      <w:r w:rsidR="235EE0B2" w:rsidRPr="00FE05E5">
        <w:rPr>
          <w:rFonts w:asciiTheme="majorBidi" w:hAnsiTheme="majorBidi" w:cstheme="majorBidi"/>
          <w:i w:val="0"/>
          <w:iCs w:val="0"/>
          <w:sz w:val="22"/>
          <w:szCs w:val="22"/>
        </w:rPr>
        <w:t xml:space="preserve">Although it can be used by anyone, it would primarily be aimed at </w:t>
      </w:r>
      <w:r w:rsidR="20D9C04D" w:rsidRPr="00FE05E5">
        <w:rPr>
          <w:rFonts w:asciiTheme="majorBidi" w:hAnsiTheme="majorBidi" w:cstheme="majorBidi"/>
          <w:i w:val="0"/>
          <w:iCs w:val="0"/>
          <w:sz w:val="22"/>
          <w:szCs w:val="22"/>
        </w:rPr>
        <w:t>improv</w:t>
      </w:r>
      <w:r w:rsidR="15E99A31" w:rsidRPr="00FE05E5">
        <w:rPr>
          <w:rFonts w:asciiTheme="majorBidi" w:hAnsiTheme="majorBidi" w:cstheme="majorBidi"/>
          <w:i w:val="0"/>
          <w:iCs w:val="0"/>
          <w:sz w:val="22"/>
          <w:szCs w:val="22"/>
        </w:rPr>
        <w:t xml:space="preserve">ing </w:t>
      </w:r>
      <w:r w:rsidR="20D9C04D" w:rsidRPr="00FE05E5">
        <w:rPr>
          <w:rFonts w:asciiTheme="majorBidi" w:hAnsiTheme="majorBidi" w:cstheme="majorBidi"/>
          <w:i w:val="0"/>
          <w:iCs w:val="0"/>
          <w:sz w:val="22"/>
          <w:szCs w:val="22"/>
        </w:rPr>
        <w:t>mental health and emotional support among college students but can be used by anyone.</w:t>
      </w:r>
    </w:p>
    <w:p w14:paraId="5246662C" w14:textId="2DF8BFE8" w:rsidR="77405737" w:rsidRPr="00FE05E5" w:rsidRDefault="77405737" w:rsidP="77405737">
      <w:pPr>
        <w:pStyle w:val="BodyText2"/>
        <w:spacing w:after="120" w:line="259" w:lineRule="auto"/>
        <w:jc w:val="left"/>
        <w:rPr>
          <w:rFonts w:asciiTheme="majorBidi" w:hAnsiTheme="majorBidi" w:cstheme="majorBidi"/>
          <w:i w:val="0"/>
          <w:iCs w:val="0"/>
          <w:sz w:val="22"/>
          <w:szCs w:val="22"/>
        </w:rPr>
      </w:pPr>
    </w:p>
    <w:p w14:paraId="6A9C512F" w14:textId="77777777" w:rsidR="00594004" w:rsidRPr="00FE05E5" w:rsidRDefault="00073E3E" w:rsidP="00A52054">
      <w:pPr>
        <w:pStyle w:val="Heading1"/>
        <w:spacing w:before="120" w:after="120"/>
        <w:rPr>
          <w:rFonts w:asciiTheme="majorBidi" w:hAnsiTheme="majorBidi" w:cstheme="majorBidi"/>
        </w:rPr>
      </w:pPr>
      <w:r w:rsidRPr="00FE05E5">
        <w:rPr>
          <w:rFonts w:asciiTheme="majorBidi" w:hAnsiTheme="majorBidi" w:cstheme="majorBidi"/>
        </w:rPr>
        <w:t>Team Members</w:t>
      </w:r>
    </w:p>
    <w:p w14:paraId="000BE1BB" w14:textId="38839FA8" w:rsidR="79C3727E" w:rsidRPr="00FE05E5" w:rsidRDefault="79C3727E" w:rsidP="77405737">
      <w:pPr>
        <w:pStyle w:val="BodyText2"/>
        <w:spacing w:after="120" w:line="259" w:lineRule="auto"/>
        <w:jc w:val="left"/>
        <w:rPr>
          <w:rFonts w:asciiTheme="majorBidi" w:hAnsiTheme="majorBidi" w:cstheme="majorBidi"/>
          <w:i w:val="0"/>
          <w:iCs w:val="0"/>
          <w:sz w:val="22"/>
          <w:szCs w:val="22"/>
        </w:rPr>
      </w:pPr>
      <w:r w:rsidRPr="00FE05E5">
        <w:rPr>
          <w:rFonts w:asciiTheme="majorBidi" w:hAnsiTheme="majorBidi" w:cstheme="majorBidi"/>
          <w:i w:val="0"/>
          <w:iCs w:val="0"/>
          <w:sz w:val="22"/>
          <w:szCs w:val="22"/>
        </w:rPr>
        <w:t xml:space="preserve">Each member </w:t>
      </w:r>
      <w:r w:rsidR="4B229F8C" w:rsidRPr="00FE05E5">
        <w:rPr>
          <w:rFonts w:asciiTheme="majorBidi" w:hAnsiTheme="majorBidi" w:cstheme="majorBidi"/>
          <w:i w:val="0"/>
          <w:iCs w:val="0"/>
          <w:sz w:val="22"/>
          <w:szCs w:val="22"/>
        </w:rPr>
        <w:t>will take a primary and secondary role as mentioned below.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45"/>
        <w:gridCol w:w="2945"/>
        <w:gridCol w:w="2945"/>
      </w:tblGrid>
      <w:tr w:rsidR="77405737" w:rsidRPr="00FE05E5" w14:paraId="2879A14B" w14:textId="77777777" w:rsidTr="77405737">
        <w:trPr>
          <w:trHeight w:val="300"/>
        </w:trPr>
        <w:tc>
          <w:tcPr>
            <w:tcW w:w="2945" w:type="dxa"/>
          </w:tcPr>
          <w:p w14:paraId="029D606D" w14:textId="31F94169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  <w:u w:val="single"/>
              </w:rPr>
            </w:pPr>
            <w:r w:rsidRPr="00FE05E5"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  <w:u w:val="single"/>
              </w:rPr>
              <w:t>Role</w:t>
            </w:r>
          </w:p>
        </w:tc>
        <w:tc>
          <w:tcPr>
            <w:tcW w:w="2945" w:type="dxa"/>
          </w:tcPr>
          <w:p w14:paraId="25FD0857" w14:textId="73F6F7FE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  <w:u w:val="single"/>
              </w:rPr>
            </w:pPr>
            <w:r w:rsidRPr="00FE05E5"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  <w:u w:val="single"/>
              </w:rPr>
              <w:t>Primary</w:t>
            </w:r>
          </w:p>
        </w:tc>
        <w:tc>
          <w:tcPr>
            <w:tcW w:w="2945" w:type="dxa"/>
          </w:tcPr>
          <w:p w14:paraId="57C37EBF" w14:textId="18A3B82B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  <w:u w:val="single"/>
              </w:rPr>
            </w:pPr>
            <w:r w:rsidRPr="00FE05E5"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  <w:u w:val="single"/>
              </w:rPr>
              <w:t>Secondary</w:t>
            </w:r>
          </w:p>
        </w:tc>
      </w:tr>
      <w:tr w:rsidR="77405737" w:rsidRPr="00FE05E5" w14:paraId="14053B68" w14:textId="77777777" w:rsidTr="77405737">
        <w:trPr>
          <w:trHeight w:val="300"/>
        </w:trPr>
        <w:tc>
          <w:tcPr>
            <w:tcW w:w="2945" w:type="dxa"/>
          </w:tcPr>
          <w:p w14:paraId="4EAFF692" w14:textId="76553D47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</w:rPr>
              <w:t>Scrum Master + Testing</w:t>
            </w:r>
          </w:p>
        </w:tc>
        <w:tc>
          <w:tcPr>
            <w:tcW w:w="2945" w:type="dxa"/>
          </w:tcPr>
          <w:p w14:paraId="4B1DCDA5" w14:textId="5A688A86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  <w:t>Anshul</w:t>
            </w:r>
          </w:p>
        </w:tc>
        <w:tc>
          <w:tcPr>
            <w:tcW w:w="2945" w:type="dxa"/>
          </w:tcPr>
          <w:p w14:paraId="4A71FC9F" w14:textId="3AB6DF12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  <w:t>Manasi</w:t>
            </w:r>
          </w:p>
        </w:tc>
      </w:tr>
      <w:tr w:rsidR="77405737" w:rsidRPr="00FE05E5" w14:paraId="165EB755" w14:textId="77777777" w:rsidTr="77405737">
        <w:trPr>
          <w:trHeight w:val="300"/>
        </w:trPr>
        <w:tc>
          <w:tcPr>
            <w:tcW w:w="2945" w:type="dxa"/>
          </w:tcPr>
          <w:p w14:paraId="5C0125BB" w14:textId="260718CB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</w:rPr>
              <w:t>Dev</w:t>
            </w:r>
            <w:r w:rsidR="5068F642" w:rsidRPr="00FE05E5"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</w:rPr>
              <w:t>O</w:t>
            </w:r>
            <w:r w:rsidRPr="00FE05E5"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</w:rPr>
              <w:t>ps</w:t>
            </w:r>
          </w:p>
        </w:tc>
        <w:tc>
          <w:tcPr>
            <w:tcW w:w="2945" w:type="dxa"/>
          </w:tcPr>
          <w:p w14:paraId="2D9EA578" w14:textId="1FE420C1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  <w:t>Romil</w:t>
            </w:r>
          </w:p>
        </w:tc>
        <w:tc>
          <w:tcPr>
            <w:tcW w:w="2945" w:type="dxa"/>
          </w:tcPr>
          <w:p w14:paraId="39F86D91" w14:textId="1BB5A7E3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  <w:t>Anshul</w:t>
            </w:r>
          </w:p>
        </w:tc>
      </w:tr>
      <w:tr w:rsidR="77405737" w:rsidRPr="00FE05E5" w14:paraId="5DB172C0" w14:textId="77777777" w:rsidTr="77405737">
        <w:trPr>
          <w:trHeight w:val="300"/>
        </w:trPr>
        <w:tc>
          <w:tcPr>
            <w:tcW w:w="2945" w:type="dxa"/>
          </w:tcPr>
          <w:p w14:paraId="13A73B10" w14:textId="43904BE6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</w:rPr>
              <w:t>Server</w:t>
            </w:r>
          </w:p>
        </w:tc>
        <w:tc>
          <w:tcPr>
            <w:tcW w:w="2945" w:type="dxa"/>
          </w:tcPr>
          <w:p w14:paraId="66524598" w14:textId="108AF677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  <w:t>Manasi</w:t>
            </w:r>
          </w:p>
        </w:tc>
        <w:tc>
          <w:tcPr>
            <w:tcW w:w="2945" w:type="dxa"/>
          </w:tcPr>
          <w:p w14:paraId="7F010E15" w14:textId="0539F21D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  <w:t>Saketh</w:t>
            </w:r>
          </w:p>
        </w:tc>
      </w:tr>
      <w:tr w:rsidR="77405737" w:rsidRPr="00FE05E5" w14:paraId="7722A079" w14:textId="77777777" w:rsidTr="77405737">
        <w:trPr>
          <w:trHeight w:val="300"/>
        </w:trPr>
        <w:tc>
          <w:tcPr>
            <w:tcW w:w="2945" w:type="dxa"/>
          </w:tcPr>
          <w:p w14:paraId="31416450" w14:textId="62DAF012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</w:rPr>
              <w:t>AIML</w:t>
            </w:r>
          </w:p>
        </w:tc>
        <w:tc>
          <w:tcPr>
            <w:tcW w:w="2945" w:type="dxa"/>
          </w:tcPr>
          <w:p w14:paraId="0DA19288" w14:textId="569B62EF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  <w:t>Raghav</w:t>
            </w:r>
          </w:p>
        </w:tc>
        <w:tc>
          <w:tcPr>
            <w:tcW w:w="2945" w:type="dxa"/>
          </w:tcPr>
          <w:p w14:paraId="1B7E8F50" w14:textId="4E29EC15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  <w:t>Romil</w:t>
            </w:r>
          </w:p>
        </w:tc>
      </w:tr>
      <w:tr w:rsidR="77405737" w:rsidRPr="00FE05E5" w14:paraId="43F148D3" w14:textId="77777777" w:rsidTr="77405737">
        <w:trPr>
          <w:trHeight w:val="300"/>
        </w:trPr>
        <w:tc>
          <w:tcPr>
            <w:tcW w:w="2945" w:type="dxa"/>
          </w:tcPr>
          <w:p w14:paraId="05563728" w14:textId="03CB2905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b/>
                <w:bCs/>
                <w:i w:val="0"/>
                <w:iCs w:val="0"/>
                <w:sz w:val="22"/>
                <w:szCs w:val="22"/>
              </w:rPr>
              <w:t>UIUX</w:t>
            </w:r>
          </w:p>
        </w:tc>
        <w:tc>
          <w:tcPr>
            <w:tcW w:w="2945" w:type="dxa"/>
          </w:tcPr>
          <w:p w14:paraId="406148BD" w14:textId="0EEC675F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  <w:t>Saketh</w:t>
            </w:r>
          </w:p>
        </w:tc>
        <w:tc>
          <w:tcPr>
            <w:tcW w:w="2945" w:type="dxa"/>
          </w:tcPr>
          <w:p w14:paraId="638C4E4D" w14:textId="16B22762" w:rsidR="4B229F8C" w:rsidRPr="00FE05E5" w:rsidRDefault="4B229F8C" w:rsidP="77405737">
            <w:pPr>
              <w:pStyle w:val="BodyText2"/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</w:pPr>
            <w:r w:rsidRPr="00FE05E5">
              <w:rPr>
                <w:rFonts w:asciiTheme="majorBidi" w:hAnsiTheme="majorBidi" w:cstheme="majorBidi"/>
                <w:i w:val="0"/>
                <w:iCs w:val="0"/>
                <w:sz w:val="22"/>
                <w:szCs w:val="22"/>
              </w:rPr>
              <w:t>Raghav</w:t>
            </w:r>
          </w:p>
        </w:tc>
      </w:tr>
    </w:tbl>
    <w:p w14:paraId="6AC15FCC" w14:textId="60450CDD" w:rsidR="77405737" w:rsidRPr="00FE05E5" w:rsidRDefault="77405737" w:rsidP="77405737">
      <w:pPr>
        <w:pStyle w:val="BodyText2"/>
        <w:spacing w:after="120" w:line="259" w:lineRule="auto"/>
        <w:jc w:val="left"/>
        <w:rPr>
          <w:rFonts w:asciiTheme="majorBidi" w:hAnsiTheme="majorBidi" w:cstheme="majorBidi"/>
          <w:b/>
          <w:bCs/>
          <w:color w:val="070FA9"/>
          <w:sz w:val="22"/>
          <w:szCs w:val="22"/>
        </w:rPr>
      </w:pPr>
    </w:p>
    <w:p w14:paraId="0E656820" w14:textId="6FC24800" w:rsidR="77405737" w:rsidRPr="00FE05E5" w:rsidRDefault="77405737" w:rsidP="77405737">
      <w:pPr>
        <w:pStyle w:val="BodyText2"/>
        <w:spacing w:after="120" w:line="259" w:lineRule="auto"/>
        <w:jc w:val="left"/>
        <w:rPr>
          <w:rFonts w:asciiTheme="majorBidi" w:hAnsiTheme="majorBidi" w:cstheme="majorBidi"/>
          <w:b/>
          <w:bCs/>
          <w:color w:val="070FA9"/>
          <w:sz w:val="22"/>
          <w:szCs w:val="22"/>
        </w:rPr>
      </w:pPr>
    </w:p>
    <w:p w14:paraId="2D41CE77" w14:textId="77777777" w:rsidR="0021039A" w:rsidRPr="00FE05E5" w:rsidRDefault="0021039A" w:rsidP="0021039A">
      <w:pPr>
        <w:pStyle w:val="Heading1"/>
        <w:spacing w:before="120" w:after="120"/>
        <w:rPr>
          <w:rFonts w:asciiTheme="majorBidi" w:hAnsiTheme="majorBidi" w:cstheme="majorBidi"/>
        </w:rPr>
      </w:pPr>
      <w:r w:rsidRPr="00FE05E5">
        <w:rPr>
          <w:rFonts w:asciiTheme="majorBidi" w:hAnsiTheme="majorBidi" w:cstheme="majorBidi"/>
        </w:rPr>
        <w:t>Team Communication</w:t>
      </w:r>
    </w:p>
    <w:p w14:paraId="6C01A0CF" w14:textId="4994A1EC" w:rsidR="257DA26D" w:rsidRPr="00FE05E5" w:rsidRDefault="257DA26D" w:rsidP="77405737">
      <w:pPr>
        <w:spacing w:after="120" w:line="259" w:lineRule="auto"/>
        <w:jc w:val="left"/>
        <w:rPr>
          <w:rFonts w:asciiTheme="majorBidi" w:hAnsiTheme="majorBidi" w:cstheme="majorBidi"/>
          <w:sz w:val="22"/>
          <w:szCs w:val="22"/>
        </w:rPr>
      </w:pPr>
      <w:r w:rsidRPr="00FE05E5">
        <w:rPr>
          <w:rFonts w:asciiTheme="majorBidi" w:hAnsiTheme="majorBidi" w:cstheme="majorBidi"/>
          <w:sz w:val="22"/>
          <w:szCs w:val="22"/>
        </w:rPr>
        <w:t>A</w:t>
      </w:r>
      <w:r w:rsidR="3122C578" w:rsidRPr="00FE05E5">
        <w:rPr>
          <w:rFonts w:asciiTheme="majorBidi" w:hAnsiTheme="majorBidi" w:cstheme="majorBidi"/>
          <w:sz w:val="22"/>
          <w:szCs w:val="22"/>
        </w:rPr>
        <w:t xml:space="preserve">dopting the </w:t>
      </w:r>
      <w:r w:rsidRPr="00FE05E5">
        <w:rPr>
          <w:rFonts w:asciiTheme="majorBidi" w:hAnsiTheme="majorBidi" w:cstheme="majorBidi"/>
          <w:sz w:val="22"/>
          <w:szCs w:val="22"/>
        </w:rPr>
        <w:t xml:space="preserve">Scrum AGILE model, </w:t>
      </w:r>
      <w:r w:rsidR="3E7CFA82" w:rsidRPr="00FE05E5">
        <w:rPr>
          <w:rFonts w:asciiTheme="majorBidi" w:hAnsiTheme="majorBidi" w:cstheme="majorBidi"/>
          <w:sz w:val="22"/>
          <w:szCs w:val="22"/>
        </w:rPr>
        <w:t xml:space="preserve">we will conduct daily standup meetings within the team. </w:t>
      </w:r>
      <w:r w:rsidR="55BE393A" w:rsidRPr="00FE05E5">
        <w:rPr>
          <w:rFonts w:asciiTheme="majorBidi" w:hAnsiTheme="majorBidi" w:cstheme="majorBidi"/>
          <w:sz w:val="22"/>
          <w:szCs w:val="22"/>
        </w:rPr>
        <w:t>W</w:t>
      </w:r>
      <w:r w:rsidR="3E7CFA82" w:rsidRPr="00FE05E5">
        <w:rPr>
          <w:rFonts w:asciiTheme="majorBidi" w:hAnsiTheme="majorBidi" w:cstheme="majorBidi"/>
          <w:sz w:val="22"/>
          <w:szCs w:val="22"/>
        </w:rPr>
        <w:t xml:space="preserve">e will </w:t>
      </w:r>
      <w:r w:rsidR="2D505407" w:rsidRPr="00FE05E5">
        <w:rPr>
          <w:rFonts w:asciiTheme="majorBidi" w:hAnsiTheme="majorBidi" w:cstheme="majorBidi"/>
          <w:sz w:val="22"/>
          <w:szCs w:val="22"/>
        </w:rPr>
        <w:t xml:space="preserve">also </w:t>
      </w:r>
      <w:r w:rsidR="3E7CFA82" w:rsidRPr="00FE05E5">
        <w:rPr>
          <w:rFonts w:asciiTheme="majorBidi" w:hAnsiTheme="majorBidi" w:cstheme="majorBidi"/>
          <w:sz w:val="22"/>
          <w:szCs w:val="22"/>
        </w:rPr>
        <w:t xml:space="preserve">have two weekly </w:t>
      </w:r>
      <w:r w:rsidR="42E66575" w:rsidRPr="00FE05E5">
        <w:rPr>
          <w:rFonts w:asciiTheme="majorBidi" w:hAnsiTheme="majorBidi" w:cstheme="majorBidi"/>
          <w:sz w:val="22"/>
          <w:szCs w:val="22"/>
        </w:rPr>
        <w:t>meetings</w:t>
      </w:r>
      <w:r w:rsidR="3E7CFA82" w:rsidRPr="00FE05E5">
        <w:rPr>
          <w:rFonts w:asciiTheme="majorBidi" w:hAnsiTheme="majorBidi" w:cstheme="majorBidi"/>
          <w:sz w:val="22"/>
          <w:szCs w:val="22"/>
        </w:rPr>
        <w:t xml:space="preserve"> with the client, one on Monday to review the tasks for that week,</w:t>
      </w:r>
      <w:r w:rsidR="65B8C1A6" w:rsidRPr="00FE05E5">
        <w:rPr>
          <w:rFonts w:asciiTheme="majorBidi" w:hAnsiTheme="majorBidi" w:cstheme="majorBidi"/>
          <w:sz w:val="22"/>
          <w:szCs w:val="22"/>
        </w:rPr>
        <w:t xml:space="preserve"> and one on Friday to review the progress.</w:t>
      </w:r>
    </w:p>
    <w:p w14:paraId="3CE5DE90" w14:textId="676E82D3" w:rsidR="65B8C1A6" w:rsidRPr="00FE05E5" w:rsidRDefault="65B8C1A6" w:rsidP="77405737">
      <w:pPr>
        <w:spacing w:after="120" w:line="259" w:lineRule="auto"/>
        <w:jc w:val="left"/>
        <w:rPr>
          <w:rFonts w:asciiTheme="majorBidi" w:hAnsiTheme="majorBidi" w:cstheme="majorBidi"/>
          <w:sz w:val="22"/>
          <w:szCs w:val="22"/>
        </w:rPr>
      </w:pPr>
      <w:r w:rsidRPr="00FE05E5">
        <w:rPr>
          <w:rFonts w:asciiTheme="majorBidi" w:hAnsiTheme="majorBidi" w:cstheme="majorBidi"/>
          <w:sz w:val="22"/>
          <w:szCs w:val="22"/>
        </w:rPr>
        <w:lastRenderedPageBreak/>
        <w:t xml:space="preserve">We have created a Slack workspace to manage official communication </w:t>
      </w:r>
      <w:r w:rsidR="58151CA4" w:rsidRPr="00FE05E5">
        <w:rPr>
          <w:rFonts w:asciiTheme="majorBidi" w:hAnsiTheme="majorBidi" w:cstheme="majorBidi"/>
          <w:sz w:val="22"/>
          <w:szCs w:val="22"/>
        </w:rPr>
        <w:t xml:space="preserve">and documentation </w:t>
      </w:r>
      <w:r w:rsidRPr="00FE05E5">
        <w:rPr>
          <w:rFonts w:asciiTheme="majorBidi" w:hAnsiTheme="majorBidi" w:cstheme="majorBidi"/>
          <w:sz w:val="22"/>
          <w:szCs w:val="22"/>
        </w:rPr>
        <w:t>as well as a WhatsApp group for informal communication.</w:t>
      </w:r>
    </w:p>
    <w:p w14:paraId="1A9BF94A" w14:textId="3965E0D1" w:rsidR="77405737" w:rsidRPr="00FE05E5" w:rsidRDefault="77405737" w:rsidP="77405737">
      <w:pPr>
        <w:spacing w:after="120" w:line="259" w:lineRule="auto"/>
        <w:jc w:val="left"/>
        <w:rPr>
          <w:rFonts w:asciiTheme="majorBidi" w:hAnsiTheme="majorBidi" w:cstheme="majorBidi"/>
          <w:sz w:val="22"/>
          <w:szCs w:val="22"/>
        </w:rPr>
      </w:pPr>
    </w:p>
    <w:p w14:paraId="6BC96FB4" w14:textId="77777777" w:rsidR="00594004" w:rsidRPr="00FE05E5" w:rsidRDefault="00073E3E" w:rsidP="00A52054">
      <w:pPr>
        <w:pStyle w:val="Heading1"/>
        <w:spacing w:before="120" w:after="120"/>
        <w:rPr>
          <w:rFonts w:asciiTheme="majorBidi" w:hAnsiTheme="majorBidi" w:cstheme="majorBidi"/>
        </w:rPr>
      </w:pPr>
      <w:r w:rsidRPr="00FE05E5">
        <w:rPr>
          <w:rFonts w:asciiTheme="majorBidi" w:hAnsiTheme="majorBidi" w:cstheme="majorBidi"/>
        </w:rPr>
        <w:t>Development Environment</w:t>
      </w:r>
    </w:p>
    <w:p w14:paraId="68348818" w14:textId="074B106E" w:rsidR="2660FC50" w:rsidRPr="00FE05E5" w:rsidRDefault="2660FC50" w:rsidP="77405737">
      <w:pPr>
        <w:spacing w:after="120"/>
        <w:jc w:val="left"/>
        <w:rPr>
          <w:rFonts w:asciiTheme="majorBidi" w:hAnsiTheme="majorBidi" w:cstheme="majorBidi"/>
          <w:sz w:val="22"/>
          <w:szCs w:val="22"/>
        </w:rPr>
      </w:pPr>
      <w:r w:rsidRPr="00FE05E5">
        <w:rPr>
          <w:rFonts w:asciiTheme="majorBidi" w:hAnsiTheme="majorBidi" w:cstheme="majorBidi"/>
          <w:sz w:val="22"/>
          <w:szCs w:val="22"/>
        </w:rPr>
        <w:t xml:space="preserve">As our IDE of choice, we </w:t>
      </w:r>
      <w:r w:rsidR="03EBAC8A" w:rsidRPr="00FE05E5">
        <w:rPr>
          <w:rFonts w:asciiTheme="majorBidi" w:hAnsiTheme="majorBidi" w:cstheme="majorBidi"/>
          <w:sz w:val="22"/>
          <w:szCs w:val="22"/>
        </w:rPr>
        <w:t xml:space="preserve">will use </w:t>
      </w:r>
      <w:r w:rsidRPr="00FE05E5">
        <w:rPr>
          <w:rFonts w:asciiTheme="majorBidi" w:hAnsiTheme="majorBidi" w:cstheme="majorBidi"/>
          <w:sz w:val="22"/>
          <w:szCs w:val="22"/>
        </w:rPr>
        <w:t>JetBrains WebStorm a</w:t>
      </w:r>
      <w:r w:rsidR="46EFEC29" w:rsidRPr="00FE05E5">
        <w:rPr>
          <w:rFonts w:asciiTheme="majorBidi" w:hAnsiTheme="majorBidi" w:cstheme="majorBidi"/>
          <w:sz w:val="22"/>
          <w:szCs w:val="22"/>
        </w:rPr>
        <w:t xml:space="preserve">nd </w:t>
      </w:r>
      <w:r w:rsidRPr="00FE05E5">
        <w:rPr>
          <w:rFonts w:asciiTheme="majorBidi" w:hAnsiTheme="majorBidi" w:cstheme="majorBidi"/>
          <w:sz w:val="22"/>
          <w:szCs w:val="22"/>
        </w:rPr>
        <w:t xml:space="preserve">with </w:t>
      </w:r>
      <w:proofErr w:type="spellStart"/>
      <w:r w:rsidRPr="00FE05E5">
        <w:rPr>
          <w:rFonts w:asciiTheme="majorBidi" w:hAnsiTheme="majorBidi" w:cstheme="majorBidi"/>
          <w:sz w:val="22"/>
          <w:szCs w:val="22"/>
        </w:rPr>
        <w:t>VSCode</w:t>
      </w:r>
      <w:proofErr w:type="spellEnd"/>
      <w:r w:rsidR="77B4DA6F" w:rsidRPr="00FE05E5">
        <w:rPr>
          <w:rFonts w:asciiTheme="majorBidi" w:hAnsiTheme="majorBidi" w:cstheme="majorBidi"/>
          <w:sz w:val="22"/>
          <w:szCs w:val="22"/>
        </w:rPr>
        <w:t xml:space="preserve">. </w:t>
      </w:r>
      <w:r w:rsidR="7D8E77FA" w:rsidRPr="00FE05E5">
        <w:rPr>
          <w:rFonts w:asciiTheme="majorBidi" w:hAnsiTheme="majorBidi" w:cstheme="majorBidi"/>
          <w:sz w:val="22"/>
          <w:szCs w:val="22"/>
        </w:rPr>
        <w:t xml:space="preserve">We will </w:t>
      </w:r>
      <w:r w:rsidR="77B4DA6F" w:rsidRPr="00FE05E5">
        <w:rPr>
          <w:rFonts w:asciiTheme="majorBidi" w:hAnsiTheme="majorBidi" w:cstheme="majorBidi"/>
          <w:sz w:val="22"/>
          <w:szCs w:val="22"/>
        </w:rPr>
        <w:t xml:space="preserve">use Python for integrating the AI pipeline, </w:t>
      </w:r>
      <w:proofErr w:type="spellStart"/>
      <w:r w:rsidR="77B4DA6F" w:rsidRPr="00FE05E5">
        <w:rPr>
          <w:rFonts w:asciiTheme="majorBidi" w:hAnsiTheme="majorBidi" w:cstheme="majorBidi"/>
          <w:sz w:val="22"/>
          <w:szCs w:val="22"/>
        </w:rPr>
        <w:t>NextJS</w:t>
      </w:r>
      <w:proofErr w:type="spellEnd"/>
      <w:r w:rsidR="5ECE91C3" w:rsidRPr="00FE05E5">
        <w:rPr>
          <w:rFonts w:asciiTheme="majorBidi" w:hAnsiTheme="majorBidi" w:cstheme="majorBidi"/>
          <w:sz w:val="22"/>
          <w:szCs w:val="22"/>
        </w:rPr>
        <w:t xml:space="preserve"> or </w:t>
      </w:r>
      <w:r w:rsidR="77B4DA6F" w:rsidRPr="00FE05E5">
        <w:rPr>
          <w:rFonts w:asciiTheme="majorBidi" w:hAnsiTheme="majorBidi" w:cstheme="majorBidi"/>
          <w:sz w:val="22"/>
          <w:szCs w:val="22"/>
        </w:rPr>
        <w:t xml:space="preserve">a React-based framework as our frontend </w:t>
      </w:r>
      <w:r w:rsidR="5C387E07" w:rsidRPr="00FE05E5">
        <w:rPr>
          <w:rFonts w:asciiTheme="majorBidi" w:hAnsiTheme="majorBidi" w:cstheme="majorBidi"/>
          <w:sz w:val="22"/>
          <w:szCs w:val="22"/>
        </w:rPr>
        <w:t xml:space="preserve">framework, </w:t>
      </w:r>
      <w:proofErr w:type="spellStart"/>
      <w:r w:rsidR="5C387E07" w:rsidRPr="00FE05E5">
        <w:rPr>
          <w:rFonts w:asciiTheme="majorBidi" w:hAnsiTheme="majorBidi" w:cstheme="majorBidi"/>
          <w:sz w:val="22"/>
          <w:szCs w:val="22"/>
        </w:rPr>
        <w:t>ExpressJS</w:t>
      </w:r>
      <w:proofErr w:type="spellEnd"/>
      <w:r w:rsidR="5C387E07" w:rsidRPr="00FE05E5">
        <w:rPr>
          <w:rFonts w:asciiTheme="majorBidi" w:hAnsiTheme="majorBidi" w:cstheme="majorBidi"/>
          <w:sz w:val="22"/>
          <w:szCs w:val="22"/>
        </w:rPr>
        <w:t xml:space="preserve"> for the backend functionalities, and MongoDB for the </w:t>
      </w:r>
      <w:r w:rsidR="2734C5E3" w:rsidRPr="00FE05E5">
        <w:rPr>
          <w:rFonts w:asciiTheme="majorBidi" w:hAnsiTheme="majorBidi" w:cstheme="majorBidi"/>
          <w:sz w:val="22"/>
          <w:szCs w:val="22"/>
        </w:rPr>
        <w:t>d</w:t>
      </w:r>
      <w:r w:rsidR="5C387E07" w:rsidRPr="00FE05E5">
        <w:rPr>
          <w:rFonts w:asciiTheme="majorBidi" w:hAnsiTheme="majorBidi" w:cstheme="majorBidi"/>
          <w:sz w:val="22"/>
          <w:szCs w:val="22"/>
        </w:rPr>
        <w:t>ata storage.</w:t>
      </w:r>
      <w:r w:rsidR="28DF71AD" w:rsidRPr="00FE05E5">
        <w:rPr>
          <w:rFonts w:asciiTheme="majorBidi" w:hAnsiTheme="majorBidi" w:cstheme="majorBidi"/>
          <w:sz w:val="22"/>
          <w:szCs w:val="22"/>
        </w:rPr>
        <w:t xml:space="preserve"> We will use GitHub for version control. We will also adopt whichever relevant technologies that may be required along the way, for example, relevant APIs for LLMs, etc.</w:t>
      </w:r>
    </w:p>
    <w:p w14:paraId="49161014" w14:textId="03539FDF" w:rsidR="77405737" w:rsidRPr="00FE05E5" w:rsidRDefault="77405737" w:rsidP="77405737">
      <w:pPr>
        <w:spacing w:after="120"/>
        <w:jc w:val="left"/>
        <w:rPr>
          <w:rFonts w:asciiTheme="majorBidi" w:hAnsiTheme="majorBidi" w:cstheme="majorBidi"/>
          <w:sz w:val="22"/>
          <w:szCs w:val="22"/>
        </w:rPr>
      </w:pPr>
    </w:p>
    <w:p w14:paraId="246FA812" w14:textId="00BBF6D7" w:rsidR="77405737" w:rsidRPr="00FE05E5" w:rsidRDefault="77405737">
      <w:pPr>
        <w:rPr>
          <w:rFonts w:asciiTheme="majorBidi" w:hAnsiTheme="majorBidi" w:cstheme="majorBidi"/>
        </w:rPr>
      </w:pPr>
      <w:r w:rsidRPr="00FE05E5">
        <w:rPr>
          <w:rFonts w:asciiTheme="majorBidi" w:hAnsiTheme="majorBidi" w:cstheme="majorBidi"/>
        </w:rPr>
        <w:br w:type="page"/>
      </w:r>
    </w:p>
    <w:p w14:paraId="74B34455" w14:textId="575B27CD" w:rsidR="0021039A" w:rsidRPr="00FE05E5" w:rsidRDefault="0021039A" w:rsidP="0021039A">
      <w:pPr>
        <w:pStyle w:val="Heading1"/>
        <w:spacing w:before="120" w:after="120"/>
        <w:rPr>
          <w:rFonts w:asciiTheme="majorBidi" w:hAnsiTheme="majorBidi" w:cstheme="majorBidi"/>
        </w:rPr>
      </w:pPr>
      <w:r w:rsidRPr="00FE05E5">
        <w:rPr>
          <w:rFonts w:asciiTheme="majorBidi" w:hAnsiTheme="majorBidi" w:cstheme="majorBidi"/>
        </w:rPr>
        <w:lastRenderedPageBreak/>
        <w:t>Milestone Schedule</w:t>
      </w:r>
    </w:p>
    <w:tbl>
      <w:tblPr>
        <w:tblW w:w="0" w:type="auto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205"/>
        <w:gridCol w:w="1110"/>
        <w:gridCol w:w="1114"/>
        <w:gridCol w:w="1406"/>
      </w:tblGrid>
      <w:tr w:rsidR="77405737" w:rsidRPr="00FE05E5" w14:paraId="1430705B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728966" w14:textId="5ED18921" w:rsidR="77405737" w:rsidRPr="00FE05E5" w:rsidRDefault="77405737" w:rsidP="77405737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05E5">
              <w:rPr>
                <w:rFonts w:asciiTheme="majorBidi" w:hAnsiTheme="majorBidi" w:cstheme="majorBidi"/>
                <w:b/>
                <w:bCs/>
              </w:rPr>
              <w:t>Milestone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5924372" w14:textId="38653C06" w:rsidR="77405737" w:rsidRPr="00FE05E5" w:rsidRDefault="77405737" w:rsidP="77405737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05E5">
              <w:rPr>
                <w:rFonts w:asciiTheme="majorBidi" w:hAnsiTheme="majorBidi" w:cstheme="majorBidi"/>
                <w:b/>
                <w:bCs/>
              </w:rPr>
              <w:t>Due Date</w:t>
            </w: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771A66" w14:textId="6EBF9459" w:rsidR="77405737" w:rsidRPr="00FE05E5" w:rsidRDefault="77405737" w:rsidP="77405737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05E5">
              <w:rPr>
                <w:rFonts w:asciiTheme="majorBidi" w:hAnsiTheme="majorBidi" w:cstheme="majorBidi"/>
                <w:b/>
                <w:bCs/>
              </w:rPr>
              <w:t>Release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D968D9" w14:textId="4B4C1CBB" w:rsidR="77405737" w:rsidRPr="00FE05E5" w:rsidRDefault="77405737" w:rsidP="77405737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E05E5">
              <w:rPr>
                <w:rFonts w:asciiTheme="majorBidi" w:hAnsiTheme="majorBidi" w:cstheme="majorBidi"/>
                <w:b/>
                <w:bCs/>
              </w:rPr>
              <w:t>Deliverable</w:t>
            </w:r>
          </w:p>
        </w:tc>
      </w:tr>
      <w:tr w:rsidR="77405737" w:rsidRPr="00FE05E5" w14:paraId="5F8A106F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AB43B42" w14:textId="7E0F1A11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Gather and Draft Requirements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57DA1A" w14:textId="49607C7C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03/02/25</w:t>
            </w: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11F398" w14:textId="31CAF1EF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R1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9585B7" w14:textId="23D2DD5F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No</w:t>
            </w:r>
          </w:p>
        </w:tc>
      </w:tr>
      <w:tr w:rsidR="77405737" w:rsidRPr="00FE05E5" w14:paraId="26D125DB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D88741" w14:textId="43105FC7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Finalize Analyzed Requirements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350B89" w14:textId="245C160A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07/02/25</w:t>
            </w: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BAB96C" w14:textId="7E5A74D4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R1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02A256" w14:textId="3900CF16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Yes</w:t>
            </w:r>
          </w:p>
        </w:tc>
      </w:tr>
      <w:tr w:rsidR="77405737" w:rsidRPr="00FE05E5" w14:paraId="42CF6577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3A0083" w14:textId="676BB339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Complete Preliminary Research &amp; Topic Familiarization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A3C83D" w14:textId="1F25B730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28/02/25</w:t>
            </w: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403400" w14:textId="6A01AC2B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NA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515371" w14:textId="52963885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No</w:t>
            </w:r>
          </w:p>
        </w:tc>
      </w:tr>
      <w:tr w:rsidR="77405737" w:rsidRPr="00FE05E5" w14:paraId="053EFEC3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216301" w14:textId="32A2380A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Begin Design of First Iteration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A64B1F0" w14:textId="3D172D18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07/02/25</w:t>
            </w: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A2767B" w14:textId="1CDD98F3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R1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5A869F" w14:textId="1DD0EFB2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No</w:t>
            </w:r>
          </w:p>
        </w:tc>
      </w:tr>
      <w:tr w:rsidR="77405737" w:rsidRPr="00FE05E5" w14:paraId="199A94BD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EA23CF" w14:textId="27C5C431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Begin Coding Phase of First Iteration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7FD5EE6" w14:textId="1AD31A6A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17/02/25</w:t>
            </w: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8629A2" w14:textId="741B5E36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R1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CF8310" w14:textId="565167AB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No</w:t>
            </w:r>
          </w:p>
        </w:tc>
      </w:tr>
      <w:tr w:rsidR="77405737" w:rsidRPr="00FE05E5" w14:paraId="5A7A1C8E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2B8C1C" w14:textId="5A77FC3D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Review Schedule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70EA759" w14:textId="600DAD94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28/02/25</w:t>
            </w: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07033BA" w14:textId="02DBF60C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NA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4C0636" w14:textId="38D67C9A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Yes</w:t>
            </w:r>
          </w:p>
        </w:tc>
      </w:tr>
      <w:tr w:rsidR="77405737" w:rsidRPr="00FE05E5" w14:paraId="3F5A0BF9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D16BFC" w14:textId="222977AE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Develop Initial AI Model &amp; Integration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686A5B" w14:textId="1900AE85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03/03/25</w:t>
            </w: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BB237A" w14:textId="1F9F1D77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R</w:t>
            </w:r>
            <w:r w:rsidR="7EF8021F" w:rsidRPr="00FE05E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AB49EF" w14:textId="24EDBC02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No</w:t>
            </w:r>
          </w:p>
        </w:tc>
      </w:tr>
      <w:tr w:rsidR="77405737" w:rsidRPr="00FE05E5" w14:paraId="0A5C84DF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62A445" w14:textId="007782EA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UI/UX Prototype Completion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D178D9" w14:textId="6D772D66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07/03/25</w:t>
            </w: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B426428" w14:textId="2481A8A4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R</w:t>
            </w:r>
            <w:r w:rsidR="3FFC5F6D" w:rsidRPr="00FE05E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44B71" w14:textId="2C25B8F7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Yes</w:t>
            </w:r>
          </w:p>
        </w:tc>
      </w:tr>
      <w:tr w:rsidR="77405737" w:rsidRPr="00FE05E5" w14:paraId="6C6FEFB2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BEE4652" w14:textId="61E2B71F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Backend API Development &amp; Database Setup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5475D36" w14:textId="1468E4C9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14/03/25</w:t>
            </w: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8ED17D" w14:textId="77190D9C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R</w:t>
            </w:r>
            <w:r w:rsidR="55269ACB" w:rsidRPr="00FE05E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D31771" w14:textId="3F78D6F8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Yes</w:t>
            </w:r>
          </w:p>
        </w:tc>
      </w:tr>
      <w:tr w:rsidR="77405737" w:rsidRPr="00FE05E5" w14:paraId="6964C51E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B62E3E" w14:textId="6A452287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First Working Prototype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7AD790" w14:textId="13B19FCC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21/03/25</w:t>
            </w: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246685" w14:textId="051D8C50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R</w:t>
            </w:r>
            <w:r w:rsidR="55269ACB" w:rsidRPr="00FE05E5"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F414AD2" w14:textId="10EF3C17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Yes</w:t>
            </w:r>
          </w:p>
        </w:tc>
      </w:tr>
      <w:tr w:rsidR="77405737" w:rsidRPr="00FE05E5" w14:paraId="097D5B19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10B60D" w14:textId="3D776850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Internal Testing &amp; Bug Fixes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058CCD" w14:textId="303477A3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2E0F79" w14:textId="09E68830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R</w:t>
            </w:r>
            <w:r w:rsidR="0AF8E8C1" w:rsidRPr="00FE05E5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2EAF1A" w14:textId="0CCC01DA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No</w:t>
            </w:r>
          </w:p>
        </w:tc>
      </w:tr>
      <w:tr w:rsidR="77405737" w:rsidRPr="00FE05E5" w14:paraId="6134C902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31E358C" w14:textId="6D63FA08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Beta Release &amp; Client Feedback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29FBD4" w14:textId="1D4E3330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4815518" w14:textId="58019663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R</w:t>
            </w:r>
            <w:r w:rsidR="0AF8E8C1" w:rsidRPr="00FE05E5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729FE82" w14:textId="7153790F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Yes</w:t>
            </w:r>
          </w:p>
        </w:tc>
      </w:tr>
      <w:tr w:rsidR="77405737" w:rsidRPr="00FE05E5" w14:paraId="3E9F82AE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6136E61" w14:textId="7E2FB2B5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AI Model Refinement &amp; Enhancements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C927F3" w14:textId="0417BD53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F08BD0" w14:textId="759C9AF4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R</w:t>
            </w:r>
            <w:r w:rsidR="60AA21C9" w:rsidRPr="00FE05E5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045306" w14:textId="524C3799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No</w:t>
            </w:r>
          </w:p>
        </w:tc>
      </w:tr>
      <w:tr w:rsidR="77405737" w:rsidRPr="00FE05E5" w14:paraId="33612ADA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454061" w14:textId="2722C04F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Final Testing &amp; Performance Optimization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216069" w14:textId="72F7B2D7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31FEF0" w14:textId="73F2B8A0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R</w:t>
            </w:r>
            <w:r w:rsidR="60AA21C9" w:rsidRPr="00FE05E5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40CA6A" w14:textId="2150297B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No</w:t>
            </w:r>
          </w:p>
        </w:tc>
      </w:tr>
      <w:tr w:rsidR="77405737" w:rsidRPr="00FE05E5" w14:paraId="06BE6017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434437" w14:textId="19AB05F9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Final Presentation &amp; Documentation Submission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28953F9" w14:textId="3AF30798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FAD7E1" w14:textId="49CB9CE4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R</w:t>
            </w:r>
            <w:r w:rsidR="07101C91" w:rsidRPr="00FE05E5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752352" w14:textId="32008D4E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Yes</w:t>
            </w:r>
          </w:p>
        </w:tc>
      </w:tr>
      <w:tr w:rsidR="77405737" w:rsidRPr="00FE05E5" w14:paraId="18CFD45A" w14:textId="77777777" w:rsidTr="77405737">
        <w:trPr>
          <w:trHeight w:val="300"/>
        </w:trPr>
        <w:tc>
          <w:tcPr>
            <w:tcW w:w="52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C75128" w14:textId="499E49AB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  <w:i/>
                <w:iCs/>
              </w:rPr>
            </w:pPr>
            <w:r w:rsidRPr="00FE05E5">
              <w:rPr>
                <w:rFonts w:asciiTheme="majorBidi" w:hAnsiTheme="majorBidi" w:cstheme="majorBidi"/>
                <w:i/>
                <w:iCs/>
              </w:rPr>
              <w:t>Project Completion &amp; Deployment</w:t>
            </w:r>
          </w:p>
        </w:tc>
        <w:tc>
          <w:tcPr>
            <w:tcW w:w="11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6AD7B" w14:textId="5A816225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111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628685" w14:textId="66102500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R</w:t>
            </w:r>
            <w:r w:rsidR="457160A1" w:rsidRPr="00FE05E5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4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3E4DAD5" w14:textId="33B0710D" w:rsidR="77405737" w:rsidRPr="00FE05E5" w:rsidRDefault="77405737" w:rsidP="77405737">
            <w:pPr>
              <w:spacing w:after="0"/>
              <w:jc w:val="left"/>
              <w:rPr>
                <w:rFonts w:asciiTheme="majorBidi" w:hAnsiTheme="majorBidi" w:cstheme="majorBidi"/>
              </w:rPr>
            </w:pPr>
            <w:r w:rsidRPr="00FE05E5">
              <w:rPr>
                <w:rFonts w:asciiTheme="majorBidi" w:hAnsiTheme="majorBidi" w:cstheme="majorBidi"/>
              </w:rPr>
              <w:t>Yes</w:t>
            </w:r>
          </w:p>
        </w:tc>
      </w:tr>
    </w:tbl>
    <w:p w14:paraId="53128261" w14:textId="6320E64B" w:rsidR="00D50DFC" w:rsidRPr="00FE05E5" w:rsidRDefault="00D50DFC" w:rsidP="77405737">
      <w:pPr>
        <w:spacing w:after="120"/>
        <w:jc w:val="left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sectPr w:rsidR="00D50DFC" w:rsidRPr="00FE05E5">
      <w:headerReference w:type="default" r:id="rId7"/>
      <w:footerReference w:type="even" r:id="rId8"/>
      <w:footerReference w:type="default" r:id="rId9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F101C" w14:textId="77777777" w:rsidR="007E0528" w:rsidRDefault="007E0528">
      <w:r>
        <w:separator/>
      </w:r>
    </w:p>
  </w:endnote>
  <w:endnote w:type="continuationSeparator" w:id="0">
    <w:p w14:paraId="78E24FBD" w14:textId="77777777" w:rsidR="007E0528" w:rsidRDefault="007E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D018D8" w:rsidRDefault="00D018D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486C05" w14:textId="77777777" w:rsidR="00D018D8" w:rsidRDefault="00D018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421"/>
      <w:gridCol w:w="4417"/>
    </w:tblGrid>
    <w:tr w:rsidR="00D018D8" w:rsidRPr="007A5720" w14:paraId="527642D2" w14:textId="77777777" w:rsidTr="007A5720">
      <w:tc>
        <w:tcPr>
          <w:tcW w:w="4527" w:type="dxa"/>
        </w:tcPr>
        <w:p w14:paraId="5AE4E7A8" w14:textId="77777777" w:rsidR="00D018D8" w:rsidRPr="007A5720" w:rsidRDefault="00303BDF" w:rsidP="007A5720">
          <w:pPr>
            <w:pStyle w:val="Header"/>
            <w:spacing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Project Plan</w:t>
          </w:r>
        </w:p>
      </w:tc>
      <w:tc>
        <w:tcPr>
          <w:tcW w:w="4527" w:type="dxa"/>
        </w:tcPr>
        <w:p w14:paraId="6C97B169" w14:textId="77777777" w:rsidR="00D018D8" w:rsidRPr="007A5720" w:rsidRDefault="00D018D8" w:rsidP="007A5720">
          <w:pPr>
            <w:pStyle w:val="Header"/>
            <w:spacing w:after="0"/>
            <w:jc w:val="right"/>
            <w:rPr>
              <w:sz w:val="16"/>
              <w:szCs w:val="16"/>
            </w:rPr>
          </w:pPr>
          <w:r w:rsidRPr="007A5720">
            <w:rPr>
              <w:sz w:val="16"/>
              <w:szCs w:val="16"/>
            </w:rPr>
            <w:t xml:space="preserve">Page </w:t>
          </w:r>
          <w:r w:rsidRPr="007A5720">
            <w:rPr>
              <w:rStyle w:val="PageNumber"/>
              <w:sz w:val="16"/>
              <w:szCs w:val="16"/>
            </w:rPr>
            <w:fldChar w:fldCharType="begin"/>
          </w:r>
          <w:r w:rsidRPr="007A5720">
            <w:rPr>
              <w:rStyle w:val="PageNumber"/>
              <w:sz w:val="16"/>
              <w:szCs w:val="16"/>
            </w:rPr>
            <w:instrText xml:space="preserve"> PAGE </w:instrText>
          </w:r>
          <w:r w:rsidRPr="007A5720">
            <w:rPr>
              <w:rStyle w:val="PageNumber"/>
              <w:sz w:val="16"/>
              <w:szCs w:val="16"/>
            </w:rPr>
            <w:fldChar w:fldCharType="separate"/>
          </w:r>
          <w:r w:rsidR="003439CF">
            <w:rPr>
              <w:rStyle w:val="PageNumber"/>
              <w:noProof/>
              <w:sz w:val="16"/>
              <w:szCs w:val="16"/>
            </w:rPr>
            <w:t>2</w:t>
          </w:r>
          <w:r w:rsidRPr="007A5720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3CF2D8B6" w14:textId="77777777" w:rsidR="00D018D8" w:rsidRDefault="00D018D8" w:rsidP="00347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95845" w14:textId="77777777" w:rsidR="007E0528" w:rsidRDefault="007E0528">
      <w:r>
        <w:separator/>
      </w:r>
    </w:p>
  </w:footnote>
  <w:footnote w:type="continuationSeparator" w:id="0">
    <w:p w14:paraId="0A4FE206" w14:textId="77777777" w:rsidR="007E0528" w:rsidRDefault="007E0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1652C" w14:textId="77777777" w:rsidR="00D018D8" w:rsidRPr="00347594" w:rsidRDefault="00D018D8" w:rsidP="00347594">
    <w:pPr>
      <w:pStyle w:val="Header"/>
      <w:spacing w:after="0"/>
      <w:jc w:val="left"/>
      <w:rPr>
        <w:sz w:val="16"/>
        <w:szCs w:val="16"/>
      </w:rPr>
    </w:pPr>
    <w:r w:rsidRPr="00347594">
      <w:rPr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F6B054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FB1D55"/>
    <w:multiLevelType w:val="hybridMultilevel"/>
    <w:tmpl w:val="297CFED2"/>
    <w:lvl w:ilvl="0" w:tplc="560EBE82">
      <w:start w:val="1"/>
      <w:numFmt w:val="decimal"/>
      <w:lvlText w:val="%1."/>
      <w:lvlJc w:val="left"/>
      <w:pPr>
        <w:ind w:left="720" w:hanging="360"/>
      </w:pPr>
    </w:lvl>
    <w:lvl w:ilvl="1" w:tplc="277293D6">
      <w:start w:val="1"/>
      <w:numFmt w:val="lowerLetter"/>
      <w:lvlText w:val="%2."/>
      <w:lvlJc w:val="left"/>
      <w:pPr>
        <w:ind w:left="1440" w:hanging="360"/>
      </w:pPr>
    </w:lvl>
    <w:lvl w:ilvl="2" w:tplc="141026E8">
      <w:start w:val="1"/>
      <w:numFmt w:val="lowerRoman"/>
      <w:lvlText w:val="%3."/>
      <w:lvlJc w:val="right"/>
      <w:pPr>
        <w:ind w:left="2160" w:hanging="180"/>
      </w:pPr>
    </w:lvl>
    <w:lvl w:ilvl="3" w:tplc="0D143718">
      <w:start w:val="1"/>
      <w:numFmt w:val="decimal"/>
      <w:lvlText w:val="%4."/>
      <w:lvlJc w:val="left"/>
      <w:pPr>
        <w:ind w:left="2880" w:hanging="360"/>
      </w:pPr>
    </w:lvl>
    <w:lvl w:ilvl="4" w:tplc="10C82348">
      <w:start w:val="1"/>
      <w:numFmt w:val="lowerLetter"/>
      <w:lvlText w:val="%5."/>
      <w:lvlJc w:val="left"/>
      <w:pPr>
        <w:ind w:left="3600" w:hanging="360"/>
      </w:pPr>
    </w:lvl>
    <w:lvl w:ilvl="5" w:tplc="0032D652">
      <w:start w:val="1"/>
      <w:numFmt w:val="lowerRoman"/>
      <w:lvlText w:val="%6."/>
      <w:lvlJc w:val="right"/>
      <w:pPr>
        <w:ind w:left="4320" w:hanging="180"/>
      </w:pPr>
    </w:lvl>
    <w:lvl w:ilvl="6" w:tplc="90B29D20">
      <w:start w:val="1"/>
      <w:numFmt w:val="decimal"/>
      <w:lvlText w:val="%7."/>
      <w:lvlJc w:val="left"/>
      <w:pPr>
        <w:ind w:left="5040" w:hanging="360"/>
      </w:pPr>
    </w:lvl>
    <w:lvl w:ilvl="7" w:tplc="705A92DA">
      <w:start w:val="1"/>
      <w:numFmt w:val="lowerLetter"/>
      <w:lvlText w:val="%8."/>
      <w:lvlJc w:val="left"/>
      <w:pPr>
        <w:ind w:left="5760" w:hanging="360"/>
      </w:pPr>
    </w:lvl>
    <w:lvl w:ilvl="8" w:tplc="577000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D633F"/>
    <w:multiLevelType w:val="hybridMultilevel"/>
    <w:tmpl w:val="6A1A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EC13D1"/>
    <w:multiLevelType w:val="multilevel"/>
    <w:tmpl w:val="CAB8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766ABE"/>
    <w:multiLevelType w:val="hybridMultilevel"/>
    <w:tmpl w:val="90E403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E07883"/>
    <w:multiLevelType w:val="hybridMultilevel"/>
    <w:tmpl w:val="F9500F6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D047ABA"/>
    <w:multiLevelType w:val="hybridMultilevel"/>
    <w:tmpl w:val="6A1AD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BCBA2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9797298">
    <w:abstractNumId w:val="1"/>
  </w:num>
  <w:num w:numId="2" w16cid:durableId="79259410">
    <w:abstractNumId w:val="5"/>
  </w:num>
  <w:num w:numId="3" w16cid:durableId="1978299177">
    <w:abstractNumId w:val="2"/>
  </w:num>
  <w:num w:numId="4" w16cid:durableId="1280260623">
    <w:abstractNumId w:val="6"/>
  </w:num>
  <w:num w:numId="5" w16cid:durableId="72360507">
    <w:abstractNumId w:val="4"/>
  </w:num>
  <w:num w:numId="6" w16cid:durableId="1653437533">
    <w:abstractNumId w:val="3"/>
  </w:num>
  <w:num w:numId="7" w16cid:durableId="1742364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embedSystemFonts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4"/>
    <w:rsid w:val="00073E3E"/>
    <w:rsid w:val="0008566A"/>
    <w:rsid w:val="000F5DB0"/>
    <w:rsid w:val="0010033D"/>
    <w:rsid w:val="00153A2E"/>
    <w:rsid w:val="001B46B6"/>
    <w:rsid w:val="001E2ADE"/>
    <w:rsid w:val="0021039A"/>
    <w:rsid w:val="00243114"/>
    <w:rsid w:val="00243230"/>
    <w:rsid w:val="00255755"/>
    <w:rsid w:val="00280CC5"/>
    <w:rsid w:val="00303BDF"/>
    <w:rsid w:val="00316AA8"/>
    <w:rsid w:val="00316C47"/>
    <w:rsid w:val="003439CF"/>
    <w:rsid w:val="00347594"/>
    <w:rsid w:val="00450A4E"/>
    <w:rsid w:val="0048545B"/>
    <w:rsid w:val="00492C46"/>
    <w:rsid w:val="004A26FA"/>
    <w:rsid w:val="004A6475"/>
    <w:rsid w:val="004D5A16"/>
    <w:rsid w:val="005038AA"/>
    <w:rsid w:val="00527047"/>
    <w:rsid w:val="005558E2"/>
    <w:rsid w:val="00572CB5"/>
    <w:rsid w:val="00594004"/>
    <w:rsid w:val="005B20CB"/>
    <w:rsid w:val="005C6D92"/>
    <w:rsid w:val="006B0238"/>
    <w:rsid w:val="006B1D7C"/>
    <w:rsid w:val="00733B30"/>
    <w:rsid w:val="007A5720"/>
    <w:rsid w:val="007E0528"/>
    <w:rsid w:val="0083436F"/>
    <w:rsid w:val="00836B74"/>
    <w:rsid w:val="00851554"/>
    <w:rsid w:val="009070CE"/>
    <w:rsid w:val="009574A3"/>
    <w:rsid w:val="00A10E9F"/>
    <w:rsid w:val="00A52054"/>
    <w:rsid w:val="00A829BA"/>
    <w:rsid w:val="00AA5AD4"/>
    <w:rsid w:val="00AB2802"/>
    <w:rsid w:val="00AC7901"/>
    <w:rsid w:val="00BB172D"/>
    <w:rsid w:val="00BC2FD0"/>
    <w:rsid w:val="00BE61A1"/>
    <w:rsid w:val="00C56A57"/>
    <w:rsid w:val="00C860CB"/>
    <w:rsid w:val="00C978DC"/>
    <w:rsid w:val="00D018D8"/>
    <w:rsid w:val="00D50DFC"/>
    <w:rsid w:val="00D8227B"/>
    <w:rsid w:val="00DA65E5"/>
    <w:rsid w:val="00DB2F4B"/>
    <w:rsid w:val="00E11CB1"/>
    <w:rsid w:val="00E57630"/>
    <w:rsid w:val="00EB8E9A"/>
    <w:rsid w:val="00F0027E"/>
    <w:rsid w:val="00F67AB3"/>
    <w:rsid w:val="00F85837"/>
    <w:rsid w:val="00FA629D"/>
    <w:rsid w:val="00FA7CE5"/>
    <w:rsid w:val="00FB5A85"/>
    <w:rsid w:val="00FE05E5"/>
    <w:rsid w:val="024186A2"/>
    <w:rsid w:val="02A481C9"/>
    <w:rsid w:val="02EF4F79"/>
    <w:rsid w:val="03530BBB"/>
    <w:rsid w:val="03A55119"/>
    <w:rsid w:val="03EBAC8A"/>
    <w:rsid w:val="0442ABF4"/>
    <w:rsid w:val="06B1C350"/>
    <w:rsid w:val="07101C91"/>
    <w:rsid w:val="07D7AA70"/>
    <w:rsid w:val="086EA89D"/>
    <w:rsid w:val="0AF8E8C1"/>
    <w:rsid w:val="0C20DDF6"/>
    <w:rsid w:val="0DBF3DA6"/>
    <w:rsid w:val="0E2768CF"/>
    <w:rsid w:val="0E441439"/>
    <w:rsid w:val="0F1837AA"/>
    <w:rsid w:val="1416484F"/>
    <w:rsid w:val="14F1FDD4"/>
    <w:rsid w:val="15E99A31"/>
    <w:rsid w:val="1705EC69"/>
    <w:rsid w:val="17A858CF"/>
    <w:rsid w:val="18598426"/>
    <w:rsid w:val="1A4FC97A"/>
    <w:rsid w:val="1C88D9A0"/>
    <w:rsid w:val="20D9C04D"/>
    <w:rsid w:val="2175A97A"/>
    <w:rsid w:val="21B8611B"/>
    <w:rsid w:val="235EE0B2"/>
    <w:rsid w:val="23B9C575"/>
    <w:rsid w:val="24104412"/>
    <w:rsid w:val="249E58AE"/>
    <w:rsid w:val="257DA26D"/>
    <w:rsid w:val="259EC9C2"/>
    <w:rsid w:val="2660FC50"/>
    <w:rsid w:val="26CB6014"/>
    <w:rsid w:val="2734C5E3"/>
    <w:rsid w:val="28D0D71A"/>
    <w:rsid w:val="28DF71AD"/>
    <w:rsid w:val="292EB834"/>
    <w:rsid w:val="29738C2A"/>
    <w:rsid w:val="297FC59E"/>
    <w:rsid w:val="29EE102D"/>
    <w:rsid w:val="2A52F57D"/>
    <w:rsid w:val="2A6DDA05"/>
    <w:rsid w:val="2A9880E7"/>
    <w:rsid w:val="2C6312AE"/>
    <w:rsid w:val="2D505407"/>
    <w:rsid w:val="2F63EE6D"/>
    <w:rsid w:val="3122C578"/>
    <w:rsid w:val="364E0F80"/>
    <w:rsid w:val="38B3D5B5"/>
    <w:rsid w:val="39E44C3D"/>
    <w:rsid w:val="3AD795B5"/>
    <w:rsid w:val="3AEC064B"/>
    <w:rsid w:val="3C1C9FD3"/>
    <w:rsid w:val="3D02E4A8"/>
    <w:rsid w:val="3E7CFA82"/>
    <w:rsid w:val="3EAD97DB"/>
    <w:rsid w:val="3F44AF68"/>
    <w:rsid w:val="3FFC5F6D"/>
    <w:rsid w:val="401FBBFF"/>
    <w:rsid w:val="40EA3F12"/>
    <w:rsid w:val="42E66575"/>
    <w:rsid w:val="4346912B"/>
    <w:rsid w:val="44B6E94F"/>
    <w:rsid w:val="452A1210"/>
    <w:rsid w:val="457160A1"/>
    <w:rsid w:val="467F69C9"/>
    <w:rsid w:val="46A74C26"/>
    <w:rsid w:val="46EFEC29"/>
    <w:rsid w:val="4926BB2A"/>
    <w:rsid w:val="4B229F8C"/>
    <w:rsid w:val="4C41B095"/>
    <w:rsid w:val="4F50A9DB"/>
    <w:rsid w:val="5068F642"/>
    <w:rsid w:val="50B1F0C9"/>
    <w:rsid w:val="50D456E5"/>
    <w:rsid w:val="52C24F57"/>
    <w:rsid w:val="55269ACB"/>
    <w:rsid w:val="55BE393A"/>
    <w:rsid w:val="58151CA4"/>
    <w:rsid w:val="5B6F0610"/>
    <w:rsid w:val="5BA9F285"/>
    <w:rsid w:val="5C387E07"/>
    <w:rsid w:val="5C8E58B7"/>
    <w:rsid w:val="5E5631CF"/>
    <w:rsid w:val="5ECE91C3"/>
    <w:rsid w:val="60AA21C9"/>
    <w:rsid w:val="60FD1E33"/>
    <w:rsid w:val="62007D07"/>
    <w:rsid w:val="63279165"/>
    <w:rsid w:val="65B8C1A6"/>
    <w:rsid w:val="65BDF753"/>
    <w:rsid w:val="67075989"/>
    <w:rsid w:val="68A854EA"/>
    <w:rsid w:val="6B4B50F0"/>
    <w:rsid w:val="6E77B777"/>
    <w:rsid w:val="6F2E505D"/>
    <w:rsid w:val="6F638C9B"/>
    <w:rsid w:val="72D90450"/>
    <w:rsid w:val="74EC42A9"/>
    <w:rsid w:val="762C2F62"/>
    <w:rsid w:val="77405737"/>
    <w:rsid w:val="77B4DA6F"/>
    <w:rsid w:val="79C3727E"/>
    <w:rsid w:val="7D31C457"/>
    <w:rsid w:val="7D8E77FA"/>
    <w:rsid w:val="7EF8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EA7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pPr>
      <w:keepNext/>
      <w:spacing w:before="60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napToGrid w:val="0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BlueText">
    <w:name w:val="Blue Text"/>
    <w:basedOn w:val="Normal"/>
    <w:rPr>
      <w:bCs/>
      <w:i/>
      <w:color w:val="0000FF"/>
    </w:rPr>
  </w:style>
  <w:style w:type="paragraph" w:styleId="BodyText">
    <w:name w:val="Body Text"/>
    <w:basedOn w:val="Normal"/>
    <w:pPr>
      <w:jc w:val="left"/>
    </w:pPr>
    <w:rPr>
      <w:i/>
      <w:iCs/>
    </w:rPr>
  </w:style>
  <w:style w:type="paragraph" w:styleId="BodyText2">
    <w:name w:val="Body Text 2"/>
    <w:basedOn w:val="Normal"/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47594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T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TD.dot</Template>
  <TotalTime>0</TotalTime>
  <Pages>3</Pages>
  <Words>374</Words>
  <Characters>2138</Characters>
  <Application>Microsoft Office Word</Application>
  <DocSecurity>0</DocSecurity>
  <Lines>17</Lines>
  <Paragraphs>5</Paragraphs>
  <ScaleCrop>false</ScaleCrop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Name/Project Name</dc:title>
  <dc:subject/>
  <dc:creator/>
  <cp:keywords/>
  <cp:lastModifiedBy/>
  <cp:revision>2</cp:revision>
  <cp:lastPrinted>2005-10-11T20:29:00Z</cp:lastPrinted>
  <dcterms:created xsi:type="dcterms:W3CDTF">2025-01-31T10:51:00Z</dcterms:created>
  <dcterms:modified xsi:type="dcterms:W3CDTF">2025-01-31T17:30:00Z</dcterms:modified>
</cp:coreProperties>
</file>